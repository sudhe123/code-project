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A3413B">
      <w:pPr>
        <w:adjustRightInd w:val="0"/>
        <w:snapToGrid w:val="0"/>
        <w:spacing w:before="156" w:beforeLines="50" w:beforeAutospacing="0" w:after="62" w:afterLines="20" w:afterAutospacing="0" w:line="360" w:lineRule="auto"/>
        <w:jc w:val="center"/>
        <w:rPr>
          <w:rFonts w:hint="eastAsia" w:eastAsia="楷体_GB2312"/>
          <w:color w:val="0000FF"/>
          <w:sz w:val="84"/>
        </w:rPr>
      </w:pPr>
      <w:r>
        <w:pict>
          <v:line id="_x0000_s1026" o:spid="_x0000_s1026" o:spt="20" style="position:absolute;left:0pt;margin-top:-16.2pt;height:0.05pt;width:612.25pt;mso-position-horizontal:left;mso-position-horizontal-relative:page;z-index:251664384;mso-width-relative:page;mso-height-relative:page;" filled="f" stroked="t" coordsize="21600,21600">
            <v:path arrowok="t"/>
            <v:fill on="f" focussize="0,0"/>
            <v:stroke weight="2.5pt" color="#FFFFFF"/>
            <v:imagedata o:title=""/>
            <o:lock v:ext="edit" grouping="f" rotation="f" text="f" aspectratio="f"/>
          </v:line>
        </w:pict>
      </w:r>
      <w:r>
        <w:pict>
          <v:group id="_x0000_s1027" o:spid="_x0000_s1027" o:spt="203" style="position:absolute;left:0pt;height:841.75pt;width:612.8pt;mso-position-horizontal:right;mso-position-horizontal-relative:page;mso-position-vertical:top;mso-position-vertical-relative:page;z-index:-251657216;mso-width-relative:page;mso-height-relative:page;" coordsize="12123,16835">
            <o:lock v:ext="edit" grouping="f" rotation="f" text="f" aspectratio="f"/>
            <v:rect id="_x0000_s1028" o:spid="_x0000_s1028" o:spt="1" style="position:absolute;left:45;top:0;height:1280;width:12079;" fillcolor="#498AC7" filled="t" stroked="t" coordsize="21600,21600">
              <v:path/>
              <v:fill on="t" focussize="0,0"/>
              <v:stroke color="#3674AE"/>
              <v:imagedata o:title=""/>
              <o:lock v:ext="edit" grouping="f" rotation="f" text="f" aspectratio="f"/>
            </v:rect>
            <v:rect id="_x0000_s1029" o:spid="_x0000_s1029" o:spt="1" style="position:absolute;left:0;top:16417;height:419;width:12079;" fillcolor="#498AC7" filled="t" stroked="t" coordsize="21600,21600">
              <v:path/>
              <v:fill on="t" focussize="0,0"/>
              <v:stroke color="#3674AE"/>
              <v:imagedata o:title=""/>
              <o:lock v:ext="edit" grouping="f" rotation="f" text="f" aspectratio="f"/>
            </v:rect>
          </v:group>
        </w:pict>
      </w:r>
      <w:r>
        <w:pict>
          <v:shape id="_x0000_s1030" o:spid="_x0000_s1030" o:spt="202" type="#_x0000_t202" style="position:absolute;left:0pt;margin-top:10.05pt;height:67.3pt;width:218.6pt;mso-position-horizontal:center;z-index:251660288;mso-width-relative:page;mso-height-relative:page;" stroked="t" coordsize="21600,21600">
            <v:path/>
            <v:fill focussize="0,0"/>
            <v:stroke color="#808080" dashstyle="dash"/>
            <v:imagedata o:title=""/>
            <o:lock v:ext="edit" grouping="f" rotation="f" text="f" aspectratio="f"/>
            <v:textbox>
              <w:txbxContent>
                <w:p w14:paraId="41447EC7">
                  <w:pPr>
                    <w:rPr>
                      <w:rFonts w:hint="default"/>
                      <w:lang w:val="en-US" w:eastAsia="zh-CN"/>
                    </w:rPr>
                  </w:pPr>
                </w:p>
              </w:txbxContent>
            </v:textbox>
          </v:shape>
        </w:pict>
      </w:r>
    </w:p>
    <w:p w14:paraId="72E4CBC0">
      <w:pPr>
        <w:adjustRightInd w:val="0"/>
        <w:snapToGrid w:val="0"/>
        <w:spacing w:before="50" w:beforeLines="0" w:beforeAutospacing="0" w:after="20" w:afterLines="0" w:afterAutospacing="0" w:line="360" w:lineRule="auto"/>
        <w:ind w:left="0" w:leftChars="0" w:right="0" w:rightChars="0" w:firstLine="0" w:firstLineChars="0"/>
        <w:jc w:val="center"/>
        <w:rPr>
          <w:rFonts w:hint="default"/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</w:rPr>
        <w:pict>
          <v:shape id="_x0000_s1033" o:spid="_x0000_s1033" o:spt="202" type="#_x0000_t202" style="position:absolute;left:0pt;margin-top:162.1pt;height:72pt;width:273.3pt;mso-position-horizontal:center;z-index:251662336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0BBEC0A4">
                  <w:pPr>
                    <w:ind w:left="0" w:leftChars="0" w:right="0" w:rightChars="0" w:firstLine="0" w:firstLineChars="0"/>
                    <w:jc w:val="both"/>
                    <w:rPr>
                      <w:sz w:val="52"/>
                    </w:rPr>
                  </w:pPr>
                </w:p>
              </w:txbxContent>
            </v:textbox>
          </v:shape>
        </w:pict>
      </w:r>
      <w:r>
        <w:rPr>
          <w:b/>
          <w:bCs/>
          <w:sz w:val="96"/>
          <w:szCs w:val="96"/>
        </w:rPr>
        <w:pict>
          <v:shape id="_x0000_s1034" o:spid="_x0000_s1034" o:spt="202" type="#_x0000_t202" style="position:absolute;left:0pt;margin-left:25.45pt;margin-top:97.6pt;height:72pt;width:353.25pt;mso-wrap-style:none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 w14:paraId="475EA8AD"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SimSun"/>
                      <w:sz w:val="32"/>
                      <w:szCs w:val="28"/>
                      <w:lang w:eastAsia="zh-CN"/>
                    </w:rPr>
                  </w:pPr>
                </w:p>
              </w:txbxContent>
            </v:textbox>
          </v:shape>
        </w:pict>
      </w:r>
      <w:r>
        <w:rPr>
          <w:rFonts w:hint="default"/>
          <w:b/>
          <w:bCs/>
          <w:sz w:val="96"/>
          <w:szCs w:val="96"/>
          <w:lang w:val="en-US"/>
        </w:rPr>
        <w:t>MAJOR  PROJECT</w:t>
      </w:r>
    </w:p>
    <w:p w14:paraId="5E9DBDB7">
      <w:pPr>
        <w:adjustRightInd w:val="0"/>
        <w:snapToGrid w:val="0"/>
        <w:spacing w:before="50" w:beforeLines="0" w:beforeAutospacing="0" w:after="20" w:afterLines="0" w:afterAutospacing="0" w:line="360" w:lineRule="auto"/>
        <w:ind w:left="0" w:leftChars="0" w:right="0" w:rightChars="0" w:firstLine="0" w:firstLineChars="0"/>
        <w:jc w:val="center"/>
        <w:rPr>
          <w:rFonts w:hint="default"/>
          <w:b/>
          <w:bCs/>
          <w:sz w:val="96"/>
          <w:szCs w:val="96"/>
          <w:lang w:val="en-US"/>
        </w:rPr>
      </w:pPr>
      <w:bookmarkStart w:id="0" w:name="_GoBack"/>
      <w:bookmarkEnd w:id="0"/>
      <w:r>
        <w:rPr>
          <w:b/>
          <w:bCs/>
          <w:sz w:val="96"/>
          <w:szCs w:val="96"/>
        </w:rPr>
        <w:pict>
          <v:shape id="_x0000_s1031" o:spid="_x0000_s1031" o:spt="202" type="#_x0000_t202" style="position:absolute;left:0pt;margin-left:86.85pt;margin-top:208.75pt;height:269.8pt;width:394.8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36C83D92">
                  <w:pPr>
                    <w:spacing w:line="1000" w:lineRule="exact"/>
                    <w:rPr>
                      <w:rFonts w:hint="eastAsia"/>
                      <w:sz w:val="32"/>
                      <w:lang w:val="en-US"/>
                    </w:rPr>
                  </w:pPr>
                </w:p>
                <w:p w14:paraId="495F4EE6">
                  <w:pPr>
                    <w:spacing w:line="1000" w:lineRule="exact"/>
                    <w:ind w:firstLine="1560" w:firstLineChars="300"/>
                    <w:jc w:val="left"/>
                    <w:rPr>
                      <w:rFonts w:hint="default" w:ascii="Times New Roman" w:hAnsi="Times New Roman" w:cs="Times New Roman"/>
                      <w:sz w:val="52"/>
                      <w:szCs w:val="52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  <w:sz w:val="52"/>
                      <w:szCs w:val="52"/>
                      <w:lang w:val="en-US"/>
                    </w:rPr>
                    <w:t>Name</w:t>
                  </w:r>
                  <w:r>
                    <w:rPr>
                      <w:rFonts w:hint="default" w:ascii="Times New Roman" w:hAnsi="Times New Roman" w:cs="Times New Roman"/>
                      <w:sz w:val="52"/>
                      <w:szCs w:val="52"/>
                    </w:rPr>
                    <w:t>：</w:t>
                  </w:r>
                  <w:r>
                    <w:rPr>
                      <w:rFonts w:hint="default" w:ascii="Times New Roman" w:hAnsi="Times New Roman" w:cs="Times New Roman"/>
                      <w:sz w:val="52"/>
                      <w:szCs w:val="52"/>
                      <w:lang w:val="en-US"/>
                    </w:rPr>
                    <w:t>SUDHEKSHA . B</w:t>
                  </w:r>
                </w:p>
                <w:p w14:paraId="56144F3F">
                  <w:pPr>
                    <w:spacing w:line="1000" w:lineRule="exact"/>
                    <w:rPr>
                      <w:u w:val="single" w:color="auto"/>
                    </w:rPr>
                  </w:pPr>
                </w:p>
                <w:p w14:paraId="7B2E840E">
                  <w:pPr>
                    <w:spacing w:line="1000" w:lineRule="exact"/>
                    <w:ind w:left="0" w:leftChars="0" w:firstLine="262" w:firstLineChars="131"/>
                  </w:pPr>
                </w:p>
              </w:txbxContent>
            </v:textbox>
          </v:shape>
        </w:pict>
      </w:r>
      <w:r>
        <w:rPr>
          <w:rFonts w:hint="default"/>
          <w:b/>
          <w:bCs/>
          <w:sz w:val="96"/>
          <w:szCs w:val="96"/>
          <w:lang w:val="en-US"/>
        </w:rPr>
        <w:t>DOMAIN : DATA SCIENCE</w:t>
      </w:r>
    </w:p>
    <w:p w14:paraId="1E097F20">
      <w:pPr>
        <w:rPr>
          <w:rFonts w:hint="default"/>
          <w:b/>
          <w:bCs/>
          <w:sz w:val="96"/>
          <w:szCs w:val="96"/>
          <w:lang w:val="en-US"/>
        </w:rPr>
        <w:sectPr>
          <w:pgSz w:w="11906" w:h="16838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</w:p>
    <w:p w14:paraId="50497E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w14:paraId="5116139F">
      <w:pPr>
        <w:rPr>
          <w:rFonts w:hint="default"/>
          <w:sz w:val="24"/>
          <w:szCs w:val="24"/>
          <w:lang w:val="en-US"/>
        </w:rPr>
      </w:pPr>
    </w:p>
    <w:p w14:paraId="6C56FB4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# 1 ) Import dataset :</w:t>
      </w:r>
    </w:p>
    <w:p w14:paraId="708DCD97">
      <w:pPr>
        <w:rPr>
          <w:rFonts w:hint="default"/>
          <w:sz w:val="24"/>
          <w:szCs w:val="24"/>
          <w:lang w:val="en-US"/>
        </w:rPr>
      </w:pPr>
    </w:p>
    <w:p w14:paraId="4F2C964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sz w:val="24"/>
          <w:szCs w:val="24"/>
          <w:lang w:val="en-US"/>
        </w:rPr>
        <w:t xml:space="preserve">            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74D2D3FA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data=pd.read_csv(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"/content/hotel bookings.csv"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425CB633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data.head()</w:t>
      </w:r>
    </w:p>
    <w:p w14:paraId="78BB52D6">
      <w:pPr>
        <w:rPr>
          <w:rFonts w:hint="default"/>
          <w:sz w:val="24"/>
          <w:szCs w:val="24"/>
          <w:lang w:val="en-US"/>
        </w:rPr>
      </w:pPr>
    </w:p>
    <w:p w14:paraId="48B1438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# 2 ) To check missing values :</w:t>
      </w:r>
    </w:p>
    <w:p w14:paraId="5A8C1D97">
      <w:pPr>
        <w:rPr>
          <w:rFonts w:hint="default"/>
          <w:sz w:val="24"/>
          <w:szCs w:val="24"/>
          <w:lang w:val="en-US"/>
        </w:rPr>
      </w:pPr>
    </w:p>
    <w:p w14:paraId="0D1948D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sz w:val="24"/>
          <w:szCs w:val="24"/>
          <w:lang w:val="en-US"/>
        </w:rPr>
        <w:t xml:space="preserve">            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(data.isnull())</w:t>
      </w:r>
    </w:p>
    <w:p w14:paraId="07EC9F92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(data.isnull().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())</w:t>
      </w:r>
    </w:p>
    <w:p w14:paraId="0A6DFC5A">
      <w:pPr>
        <w:rPr>
          <w:rFonts w:hint="default"/>
          <w:sz w:val="24"/>
          <w:szCs w:val="24"/>
          <w:lang w:val="en-US"/>
        </w:rPr>
      </w:pPr>
    </w:p>
    <w:p w14:paraId="16D31BA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# 3 ) Key Features :</w:t>
      </w:r>
    </w:p>
    <w:p w14:paraId="33F04883">
      <w:pPr>
        <w:rPr>
          <w:rFonts w:hint="default"/>
          <w:sz w:val="24"/>
          <w:szCs w:val="24"/>
          <w:lang w:val="en-US"/>
        </w:rPr>
      </w:pPr>
    </w:p>
    <w:p w14:paraId="300268F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Booking  Date  :</w:t>
      </w:r>
    </w:p>
    <w:p w14:paraId="0D911D74">
      <w:pPr>
        <w:rPr>
          <w:rFonts w:hint="default"/>
          <w:sz w:val="24"/>
          <w:szCs w:val="24"/>
          <w:lang w:val="en-US"/>
        </w:rPr>
      </w:pPr>
    </w:p>
    <w:p w14:paraId="5161ED5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sz w:val="24"/>
          <w:szCs w:val="24"/>
          <w:lang w:val="en-US"/>
        </w:rPr>
        <w:t xml:space="preserve">           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1946D312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data=pd.read_csv(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"/content/hotel bookings.csv"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00511F54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"Booking Date Analysis:\n"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04E5662F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"Total bookings:"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(data))</w:t>
      </w:r>
    </w:p>
    <w:p w14:paraId="7D703BD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61552BB3">
      <w:pPr>
        <w:rPr>
          <w:rFonts w:hint="default"/>
          <w:sz w:val="24"/>
          <w:szCs w:val="24"/>
          <w:lang w:val="en-US"/>
        </w:rPr>
      </w:pPr>
    </w:p>
    <w:p w14:paraId="24F449DF">
      <w:pPr>
        <w:ind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Length of Stay :</w:t>
      </w:r>
    </w:p>
    <w:p w14:paraId="49E41673">
      <w:pPr>
        <w:rPr>
          <w:rFonts w:hint="default"/>
          <w:sz w:val="24"/>
          <w:szCs w:val="24"/>
          <w:lang w:val="en-US"/>
        </w:rPr>
      </w:pPr>
    </w:p>
    <w:p w14:paraId="24EA7D2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sz w:val="24"/>
          <w:szCs w:val="24"/>
          <w:lang w:val="en-US"/>
        </w:rPr>
        <w:t xml:space="preserve">          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6141052D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data=pd.read_csv(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"/content/hotel bookings.csv"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233311B6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'total_stay'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 = 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'stays_in_weekend_nights'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 + 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'stays_in_week_nights'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</w:t>
      </w:r>
    </w:p>
    <w:p w14:paraId="6FC4B865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'total_stay'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])</w:t>
      </w:r>
    </w:p>
    <w:p w14:paraId="0F5A35CA">
      <w:pPr>
        <w:rPr>
          <w:rFonts w:hint="default"/>
          <w:sz w:val="24"/>
          <w:szCs w:val="24"/>
          <w:lang w:val="en-US"/>
        </w:rPr>
      </w:pPr>
    </w:p>
    <w:p w14:paraId="7AAC9AD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Pricing  :</w:t>
      </w:r>
    </w:p>
    <w:p w14:paraId="7683522D">
      <w:pPr>
        <w:rPr>
          <w:rFonts w:hint="default"/>
          <w:sz w:val="24"/>
          <w:szCs w:val="24"/>
          <w:lang w:val="en-US"/>
        </w:rPr>
      </w:pPr>
    </w:p>
    <w:p w14:paraId="41BA57A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sz w:val="24"/>
          <w:szCs w:val="24"/>
          <w:lang w:val="en-US"/>
        </w:rPr>
        <w:t xml:space="preserve">          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54435AC9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data=pd.read_csv(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"/content/hotel bookings (2).csv"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21CE07BE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pricing_data=data[[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'arrival_date_year'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'arrival_date_month'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'arrival_date_week_number'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'arrival_date_day_of_month'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'market_segment'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'distribution_channel'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'deposit_type'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'customer_type'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'reserved_room_type'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'assigned_room_type'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'previous_cancellations'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'previous_bookings_not_canceled'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'adr'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]]</w:t>
      </w:r>
    </w:p>
    <w:p w14:paraId="163DEF71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(pricing_data.head(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))</w:t>
      </w:r>
    </w:p>
    <w:p w14:paraId="6843411F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</w:p>
    <w:p w14:paraId="4637AB9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  Demographics :</w:t>
      </w:r>
    </w:p>
    <w:p w14:paraId="14AA1D6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</w:p>
    <w:p w14:paraId="342B3F1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6116D0F8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data=pd.read_csv(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"/content/hotel bookings (2).csv"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64E90E44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demographics_data = data[[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'country'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'adults'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'children'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'babies'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'customer_type'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]]</w:t>
      </w:r>
    </w:p>
    <w:p w14:paraId="57C69276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(demographics_data.head())</w:t>
      </w:r>
    </w:p>
    <w:p w14:paraId="2927303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</w:pPr>
    </w:p>
    <w:p w14:paraId="7968FCE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Special  Request :</w:t>
      </w:r>
    </w:p>
    <w:p w14:paraId="571A8353">
      <w:pPr>
        <w:rPr>
          <w:rFonts w:hint="default"/>
          <w:sz w:val="24"/>
          <w:szCs w:val="24"/>
          <w:lang w:val="en-US"/>
        </w:rPr>
      </w:pPr>
    </w:p>
    <w:p w14:paraId="10B88E1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sz w:val="24"/>
          <w:szCs w:val="24"/>
          <w:lang w:val="en-US"/>
        </w:rPr>
        <w:t xml:space="preserve">            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6EBE52AD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data=pd.read_csv(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"/content/hotel bookings.csv"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224418F5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'total_of_special_requests'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data.columns:</w:t>
      </w:r>
    </w:p>
    <w:p w14:paraId="6C32B03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 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"\nSpecial Requests Distribution:"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489392F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 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'total_of_special_requests'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].value_counts())</w:t>
      </w:r>
    </w:p>
    <w:p w14:paraId="27CD8B9E">
      <w:pPr>
        <w:rPr>
          <w:rFonts w:hint="default"/>
          <w:sz w:val="24"/>
          <w:szCs w:val="24"/>
          <w:lang w:val="en-US"/>
        </w:rPr>
      </w:pPr>
    </w:p>
    <w:p w14:paraId="5BA20B2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To  convert Data fields into proper Date time Format :</w:t>
      </w:r>
    </w:p>
    <w:p w14:paraId="1244A993">
      <w:pPr>
        <w:rPr>
          <w:rFonts w:hint="default"/>
          <w:sz w:val="24"/>
          <w:szCs w:val="24"/>
          <w:lang w:val="en-US"/>
        </w:rPr>
      </w:pPr>
    </w:p>
    <w:p w14:paraId="07B4D3B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sz w:val="24"/>
          <w:szCs w:val="24"/>
          <w:lang w:val="en-US"/>
        </w:rPr>
        <w:t xml:space="preserve">             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1119E8F5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data=pd.read_csv(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"/content/hotel bookings.csv"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62C92EFB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'reservation_status_date'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 = pd.to_datetime(data[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'reservation_status_date'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], errors=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'coerce'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6A377562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'arrival_date_year'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'arrival_date_month'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'arrival_date_day_of_month'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}.issubset(data.columns):</w:t>
      </w:r>
    </w:p>
    <w:p w14:paraId="2CFC0EA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   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'arrival_date'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 = pd.to_datetime(data[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'arrival_date_year'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].astype(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+data[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'arrival_date_month'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 +data[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'arrival_date_day_of_month'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].astype(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),</w:t>
      </w:r>
    </w:p>
    <w:p w14:paraId="283C322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 format=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'%Y-%B-%d'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,errors=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'coerce'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139DA9D8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(data[[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'reservation_status_date'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'arrival_date'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]].head())</w:t>
      </w:r>
    </w:p>
    <w:p w14:paraId="5A17D8B5">
      <w:pPr>
        <w:rPr>
          <w:rFonts w:hint="default"/>
          <w:sz w:val="24"/>
          <w:szCs w:val="24"/>
          <w:lang w:val="en-US"/>
        </w:rPr>
      </w:pPr>
    </w:p>
    <w:p w14:paraId="7AE9721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To  check  Numerical  values  are  correctly  formatted  :</w:t>
      </w:r>
    </w:p>
    <w:p w14:paraId="7D6101EA">
      <w:pPr>
        <w:rPr>
          <w:rFonts w:hint="default"/>
          <w:sz w:val="24"/>
          <w:szCs w:val="24"/>
          <w:lang w:val="en-US"/>
        </w:rPr>
      </w:pPr>
    </w:p>
    <w:p w14:paraId="61E8FC0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sz w:val="24"/>
          <w:szCs w:val="24"/>
          <w:lang w:val="en-US"/>
        </w:rPr>
        <w:t xml:space="preserve">            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709570B2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data=pd.read_csv(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"/content/hotel bookings.csv"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4731B594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numerical_columns=[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'stay_in_weekend_nights'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'stay_in_week_nights'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'adults'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'children'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'babies'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</w:t>
      </w:r>
    </w:p>
    <w:p w14:paraId="422808CB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incorrect_values={}</w:t>
      </w:r>
    </w:p>
    <w:p w14:paraId="73B9B11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col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numerical_columns:</w:t>
      </w:r>
    </w:p>
    <w:p w14:paraId="38E2475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col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data.columns:</w:t>
      </w:r>
    </w:p>
    <w:p w14:paraId="1CE1B1B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  incorrect_values[col]=data[data[col]&lt;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][col]</w:t>
      </w:r>
    </w:p>
    <w:p w14:paraId="5111C51C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 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(incorrect_values)</w:t>
      </w:r>
    </w:p>
    <w:p w14:paraId="01165426">
      <w:pPr>
        <w:rPr>
          <w:rFonts w:hint="default"/>
          <w:sz w:val="24"/>
          <w:szCs w:val="24"/>
          <w:lang w:val="en-US"/>
        </w:rPr>
      </w:pPr>
    </w:p>
    <w:p w14:paraId="5F3F6DC3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4 )  Cleaning  Data set  :</w:t>
      </w:r>
    </w:p>
    <w:p w14:paraId="60380949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Remove  Duplicates :</w:t>
      </w:r>
    </w:p>
    <w:p w14:paraId="0BCF5B3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sz w:val="24"/>
          <w:szCs w:val="24"/>
          <w:lang w:val="en-US"/>
        </w:rPr>
        <w:t xml:space="preserve">            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1E3C3190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data=pd.read_csv(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"/content/hotel bookings.csv"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2FFCD1DB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735" w:firstLineChars="3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data_cleaned = data.drop_duplicates()</w:t>
      </w:r>
    </w:p>
    <w:p w14:paraId="37D81936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</w:p>
    <w:p w14:paraId="5D6B5ED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Handling Outliers :</w:t>
      </w:r>
    </w:p>
    <w:p w14:paraId="43826C4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sz w:val="24"/>
          <w:szCs w:val="24"/>
          <w:lang w:val="en-US"/>
        </w:rPr>
        <w:t xml:space="preserve">          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73256D0F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 = 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'/content/hotel bookings.csv'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  </w:t>
      </w:r>
    </w:p>
    <w:p w14:paraId="2AC96728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price_col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'adr'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</w:p>
    <w:p w14:paraId="54840216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Q1 = data[price_col].quantile(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34158B11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Q3 = data[price_col].quantile(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2EB9B188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IQR = Q3 - Q1</w:t>
      </w:r>
    </w:p>
    <w:p w14:paraId="5A1DF7AC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lower_bound = Q1 -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* IQR</w:t>
      </w:r>
    </w:p>
    <w:p w14:paraId="52CE4827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upper_bound = Q3 +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* IQR</w:t>
      </w:r>
    </w:p>
    <w:p w14:paraId="59C00207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data_no_outliers = data[(data[price_col] &gt;= lower_bound) &amp; (data[price_col] &lt;= upper_bound)]</w:t>
      </w:r>
    </w:p>
    <w:p w14:paraId="45E87623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 xml:space="preserve">"Original size: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{data.shape}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 xml:space="preserve">, After removing outliers: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{data_no_outliers.shape}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4464AEA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4CBAC4F1">
      <w:pPr>
        <w:rPr>
          <w:rFonts w:hint="default"/>
          <w:sz w:val="24"/>
          <w:szCs w:val="24"/>
          <w:lang w:val="en-US"/>
        </w:rPr>
      </w:pPr>
    </w:p>
    <w:p w14:paraId="695737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Drop  irrelevant columns :</w:t>
      </w:r>
    </w:p>
    <w:p w14:paraId="4110F98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sz w:val="24"/>
          <w:szCs w:val="24"/>
          <w:lang w:val="en-US"/>
        </w:rPr>
        <w:t xml:space="preserve">      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1C211F72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df = 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"/content/hotel bookings.csv"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1053B55F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"Original Columns:"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26E8782A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(df.columns.tolist())</w:t>
      </w:r>
    </w:p>
    <w:p w14:paraId="6A9721A4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irrelevant_columns = [</w:t>
      </w:r>
    </w:p>
    <w:p w14:paraId="678D8FF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'agent'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               </w:t>
      </w:r>
    </w:p>
    <w:p w14:paraId="51E551F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'company'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            </w:t>
      </w:r>
    </w:p>
    <w:p w14:paraId="4F7A0B5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'reservation_status'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 </w:t>
      </w:r>
    </w:p>
    <w:p w14:paraId="0A83B34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'reservation_status_date'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 </w:t>
      </w:r>
    </w:p>
    <w:p w14:paraId="366B4F1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'assigned_room_type'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  </w:t>
      </w:r>
    </w:p>
    <w:p w14:paraId="74A8E86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'booking_changes'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     </w:t>
      </w:r>
    </w:p>
    <w:p w14:paraId="2B8C4B8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'days_in_waiting_list'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</w:t>
      </w:r>
    </w:p>
    <w:p w14:paraId="6278F287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data_cleaned = data.drop(columns=irrelevant_columns)</w:t>
      </w:r>
    </w:p>
    <w:p w14:paraId="75473D9C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"\nCleaned Columns:"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7F142EE6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(data_cleaned.columns.tolist())</w:t>
      </w:r>
    </w:p>
    <w:p w14:paraId="3E8F41C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32DDE03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# 5) Peak  Booking  Times :</w:t>
      </w:r>
    </w:p>
    <w:p w14:paraId="7E4C5518">
      <w:pPr>
        <w:rPr>
          <w:rFonts w:hint="default"/>
          <w:sz w:val="24"/>
          <w:szCs w:val="24"/>
          <w:lang w:val="en-US"/>
        </w:rPr>
      </w:pPr>
    </w:p>
    <w:p w14:paraId="1C85C69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sz w:val="24"/>
          <w:szCs w:val="24"/>
          <w:lang w:val="en-US"/>
        </w:rPr>
        <w:t xml:space="preserve">      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1F9F94E7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plt</w:t>
      </w:r>
    </w:p>
    <w:p w14:paraId="2764DD77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sns</w:t>
      </w:r>
    </w:p>
    <w:p w14:paraId="6FD4269C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 = 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"/content/hotel bookings.csv"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04324027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month_order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'January'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'February'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'March'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'April'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'May'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'June'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'July'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'August'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'September'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'October'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'November'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'December'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</w:t>
      </w:r>
    </w:p>
    <w:p w14:paraId="37F74489">
      <w:pPr>
        <w:keepNext w:val="0"/>
        <w:keepLines w:val="0"/>
        <w:widowControl/>
        <w:suppressLineNumbers w:val="0"/>
        <w:shd w:val="clear" w:fill="F7F7F7"/>
        <w:spacing w:line="285" w:lineRule="atLeast"/>
        <w:ind w:left="208" w:leftChars="104"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'arrival_date_month'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 = pd.Categorical(data[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'arrival_date_month'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], categories=month_order, ordered=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6629B156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plt.figure(figsize=(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))</w:t>
      </w:r>
    </w:p>
    <w:p w14:paraId="1E6205B7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sns.boxplot(x=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'arrival_date_month'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y=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'lead_time'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data=data)</w:t>
      </w:r>
    </w:p>
    <w:p w14:paraId="69A2AA4B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'Distribution of Lead Time by Month (Peak Booking Time Indicator)'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5516433A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'Arrival Month'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5E52AA3C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'Lead Time (days)'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0060C10C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plt.xticks(rotation=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4E4D0AB1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plt.tight_layout()</w:t>
      </w:r>
    </w:p>
    <w:p w14:paraId="6A1EE5F1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plt.show()</w:t>
      </w:r>
    </w:p>
    <w:p w14:paraId="50E0735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30CB75A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Optimal  Length of stay :</w:t>
      </w:r>
    </w:p>
    <w:p w14:paraId="6A9D89C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5BD7EE18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sz w:val="24"/>
          <w:szCs w:val="24"/>
          <w:lang w:val="en-US"/>
        </w:rPr>
        <w:t xml:space="preserve">      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0F361C46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plt</w:t>
      </w:r>
    </w:p>
    <w:p w14:paraId="4477DFFD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sns</w:t>
      </w:r>
    </w:p>
    <w:p w14:paraId="78ABC176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data= 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"/content/hotel bookings.csv"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20ACC71D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'total_stay'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 = 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'stays_in_weekend_nights'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 + 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'stays_in_week_nights'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</w:t>
      </w:r>
    </w:p>
    <w:p w14:paraId="57FF3600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data= data[data[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'total_stay'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</w:t>
      </w:r>
    </w:p>
    <w:p w14:paraId="0BC10064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stay_vs_rate = data.groupby(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'total_stay'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'adr'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].mean().reset_index()</w:t>
      </w:r>
    </w:p>
    <w:p w14:paraId="6E27AFE5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plt.figure(figsize=(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))</w:t>
      </w:r>
    </w:p>
    <w:p w14:paraId="37CF57C7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sns.lineplot(x=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'total_stay'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y=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'adr'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data=stay_vs_rate)</w:t>
      </w:r>
    </w:p>
    <w:p w14:paraId="63A694B6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"Average Daily Rate vs Total Stay Duration"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6E04FED3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"Total Nights Stayed"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06794187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"Average Daily Rate (ADR)"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4C0BA5D6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plt.tight_layout()</w:t>
      </w:r>
    </w:p>
    <w:p w14:paraId="22A619C5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plt.show()</w:t>
      </w:r>
    </w:p>
    <w:p w14:paraId="4AC698B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4E27055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  <w:t xml:space="preserve">   Factors that drive special request :</w:t>
      </w:r>
    </w:p>
    <w:p w14:paraId="75202634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23F13A6C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sns</w:t>
      </w:r>
    </w:p>
    <w:p w14:paraId="4436AE81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plt</w:t>
      </w:r>
    </w:p>
    <w:p w14:paraId="61CBC9C3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 = 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"/content/hotel bookings.csv"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35B9EDE2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(data.columns)</w:t>
      </w:r>
    </w:p>
    <w:p w14:paraId="40CD4096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features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'customer_type'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'meal'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'market_segment'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'deposit_type'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'booking_changes'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'is_repeated_guest'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'total_of_special_requests'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</w:t>
      </w:r>
    </w:p>
    <w:p w14:paraId="205A2190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data_filtered = data[features]</w:t>
      </w:r>
    </w:p>
    <w:p w14:paraId="7F796455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74B32FC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sz w:val="24"/>
          <w:szCs w:val="24"/>
          <w:lang w:val="en-US"/>
        </w:rPr>
        <w:t xml:space="preserve">  Booking Time and Pricing Relationship :</w:t>
      </w:r>
    </w:p>
    <w:p w14:paraId="19D4473D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plt</w:t>
      </w:r>
    </w:p>
    <w:p w14:paraId="7A892D3D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sns</w:t>
      </w:r>
    </w:p>
    <w:p w14:paraId="108C026B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 = 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"/content/hotel bookings.csv"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024AB237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'lead_time'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data.columns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'adr'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data.columns:</w:t>
      </w:r>
    </w:p>
    <w:p w14:paraId="07C786B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"Dataset must contain 'lead_time' and 'adr' columns."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17ABD6E2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grouped = data.groupby(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'lead_time'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'adr'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].mean().reset_index()</w:t>
      </w:r>
    </w:p>
    <w:p w14:paraId="51202246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plt.figure(figsize=(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))</w:t>
      </w:r>
    </w:p>
    <w:p w14:paraId="196D8226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sns.lineplot(data=grouped, x=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'lead_time'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y=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'adr'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0D9D5487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'Relationship Between Booking Time (Lead Time) and Price (ADR)'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76743AB6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'Lead Time (Days in Advance)'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59836CF3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'Average Daily Rate (ADR)'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29702143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plt.grid(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24918EFC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plt.tight_layout()</w:t>
      </w:r>
    </w:p>
    <w:p w14:paraId="52775539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plt.show()</w:t>
      </w:r>
    </w:p>
    <w:p w14:paraId="6F64957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27E01E4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Stay Duration  VS  Daily  rate :</w:t>
      </w:r>
    </w:p>
    <w:p w14:paraId="3FAF031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sz w:val="24"/>
          <w:szCs w:val="24"/>
          <w:lang w:val="en-US"/>
        </w:rPr>
        <w:t xml:space="preserve">     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30D7BBB1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plt</w:t>
      </w:r>
    </w:p>
    <w:p w14:paraId="04C3BA7B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sns</w:t>
      </w:r>
    </w:p>
    <w:p w14:paraId="5CA14000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 = 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'/content/hotel bookings.csv'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2762C60D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required_cols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'stays_in_weekend_nights'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'stays_in_week_nights'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'adr'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</w:t>
      </w:r>
    </w:p>
    <w:p w14:paraId="28724781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col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required_cols:</w:t>
      </w:r>
    </w:p>
    <w:p w14:paraId="78826A0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col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data.columns:</w:t>
      </w:r>
    </w:p>
    <w:p w14:paraId="45DA8DE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 xml:space="preserve">"Missing required column: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{col}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0C155D7E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'stay_duration'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 = 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'stays_in_weekend_nights'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 + 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'stays_in_week_nights'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</w:t>
      </w:r>
    </w:p>
    <w:p w14:paraId="102A68AC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grouped = data.groupby(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'stay_duration'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'adr'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].mean().reset_index()</w:t>
      </w:r>
    </w:p>
    <w:p w14:paraId="4BBD621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  plt.figure(figsize=(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))</w:t>
      </w:r>
    </w:p>
    <w:p w14:paraId="093AC2E3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sns.barplot(data=grouped, x=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'stay_duration'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y=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'adr'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palette=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'Blues_d'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5C02A159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'Stay Duration vs Average Daily Rate (ADR)'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4C1B6C0D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'Stay Duration (Total Nights)'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061C8085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'Average Daily Rate (ADR)'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24324008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plt.xticks(rotation=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07A1606B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plt.grid(axis=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78873BFE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plt.tight_layout()</w:t>
      </w:r>
    </w:p>
    <w:p w14:paraId="287514B5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plt.show()</w:t>
      </w:r>
    </w:p>
    <w:p w14:paraId="2608BE6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Impact  on Booking :</w:t>
      </w:r>
    </w:p>
    <w:p w14:paraId="1373FA6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sz w:val="24"/>
          <w:szCs w:val="24"/>
          <w:lang w:val="en-US"/>
        </w:rPr>
        <w:t xml:space="preserve">    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174CD5DC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 = 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"/content/hotel bookings.csv"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4655077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'is_canceled'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data.columns:</w:t>
      </w:r>
    </w:p>
    <w:p w14:paraId="406FB52E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"Dataset must contain 'is_canceled' column."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7A842A4A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total_bookings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(data)</w:t>
      </w:r>
    </w:p>
    <w:p w14:paraId="3E6CE2BE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canceled_bookings = 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'is_canceled'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()</w:t>
      </w:r>
    </w:p>
    <w:p w14:paraId="1A5191AF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not_canceled = total_bookings - canceled_bookings</w:t>
      </w:r>
    </w:p>
    <w:p w14:paraId="2DF34237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 xml:space="preserve">"Total Bookings: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{total_bookings}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22DE2210">
      <w:pPr>
        <w:keepNext w:val="0"/>
        <w:keepLines w:val="0"/>
        <w:widowControl/>
        <w:suppressLineNumbers w:val="0"/>
        <w:shd w:val="clear" w:fill="F7F7F7"/>
        <w:spacing w:line="285" w:lineRule="atLeast"/>
        <w:ind w:left="208" w:leftChars="104"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 xml:space="preserve">"Canceled Bookings: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{canceled_bookings}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{(canceled_bookings/total_bookings)*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100:.2f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%)"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3519EA66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 xml:space="preserve">"Successful Bookings: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{not_canceled}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{(not_canceled/total_bookings)*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100:.2f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%)\n"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1E198494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features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'lead_time'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'previous_cancellations'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'booking_changes'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</w:p>
    <w:p w14:paraId="48EA36D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'total_of_special_requests'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'is_repeated_guest'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</w:t>
      </w:r>
    </w:p>
    <w:p w14:paraId="79D15A28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"Correlation of numeric features with cancellation:\n"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0FDD3493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feature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features:</w:t>
      </w:r>
    </w:p>
    <w:p w14:paraId="1FE47BE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feature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data.columns:</w:t>
      </w:r>
    </w:p>
    <w:p w14:paraId="5D95688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corr = 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'is_canceled'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].corr(data[feature])</w:t>
      </w:r>
    </w:p>
    <w:p w14:paraId="09E2D43A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 xml:space="preserve">"   -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{feature}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{corr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:.2f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091BDA4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categorical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'customer_type'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'deposit_type'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'market_segment'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'distribution_channel'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</w:t>
      </w:r>
    </w:p>
    <w:p w14:paraId="2F4A8D5B">
      <w:pPr>
        <w:rPr>
          <w:rFonts w:hint="default"/>
          <w:sz w:val="24"/>
          <w:szCs w:val="24"/>
          <w:lang w:val="en-US"/>
        </w:rPr>
      </w:pPr>
    </w:p>
    <w:p w14:paraId="51B10F5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6) Data Visualisation :</w:t>
      </w:r>
    </w:p>
    <w:p w14:paraId="109E736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Booking Trends over time :</w:t>
      </w:r>
    </w:p>
    <w:p w14:paraId="5A37C82A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630" w:firstLineChars="30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251BF740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plt</w:t>
      </w:r>
    </w:p>
    <w:p w14:paraId="5C272FC7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sns</w:t>
      </w:r>
    </w:p>
    <w:p w14:paraId="17054F0D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data=pd.read_csv(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"/content/hotel bookings.csv"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7703C124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'total_stay'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 = 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'stays_in_week_nights'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 + 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'stays_in_weekend_nights'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</w:t>
      </w:r>
    </w:p>
    <w:p w14:paraId="74182634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'total_price'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 = 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'adr'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 * 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'total_stay'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</w:t>
      </w:r>
    </w:p>
    <w:p w14:paraId="3EB37320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630" w:firstLineChars="300"/>
        <w:jc w:val="left"/>
        <w:rPr>
          <w:rFonts w:hint="default" w:ascii="Calibri" w:hAnsi="Calibri" w:eastAsia="Consolas" w:cs="Calibri"/>
          <w:b w:val="0"/>
          <w:bCs w:val="0"/>
          <w:color w:val="000000"/>
          <w:sz w:val="21"/>
          <w:szCs w:val="21"/>
        </w:rPr>
      </w:pP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(data[[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'adr'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'total_stay'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'total_price'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'reserved_room_type'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'meal'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'customer_type'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]])</w:t>
      </w:r>
    </w:p>
    <w:p w14:paraId="73F6C8E9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sns.boxplot(data=data, x=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'arrival_date_year'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y=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'total_price'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4286BC7D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"arrival year"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672DE7B5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"total 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7C83FA60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"booking trends over 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147EFAE2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plt.show()</w:t>
      </w:r>
    </w:p>
    <w:p w14:paraId="10AAAE4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</w:p>
    <w:p w14:paraId="46437024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Box plot for Price :</w:t>
      </w:r>
    </w:p>
    <w:p w14:paraId="1E55B06C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7B14F91B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plt</w:t>
      </w:r>
    </w:p>
    <w:p w14:paraId="67D7F2FB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sns</w:t>
      </w:r>
    </w:p>
    <w:p w14:paraId="33E146C7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sns.boxplot(data=data, x=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'hotel'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y=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'adr'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01ED2E59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'box plot on price'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0B75D73B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'Hotel Type'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23E96D14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'Average Daily Rate (ADR)'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7415BD18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plt.grid(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axis=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4B81E3DA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plt.tight_layout()</w:t>
      </w:r>
    </w:p>
    <w:p w14:paraId="632E4EF0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plt.show()</w:t>
      </w:r>
    </w:p>
    <w:p w14:paraId="055E78D0">
      <w:pPr>
        <w:ind w:firstLine="217"/>
        <w:rPr>
          <w:rFonts w:hint="default"/>
          <w:sz w:val="24"/>
          <w:szCs w:val="24"/>
          <w:lang w:val="en-US"/>
        </w:rPr>
      </w:pPr>
    </w:p>
    <w:p w14:paraId="31F49B78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Heat Map on Seasonal  Demand :</w:t>
      </w:r>
    </w:p>
    <w:p w14:paraId="71873D3B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5B9094AD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sns</w:t>
      </w:r>
    </w:p>
    <w:p w14:paraId="3FAD0B10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plt</w:t>
      </w:r>
    </w:p>
    <w:p w14:paraId="798983D9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 = 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'/content/hotel bookings.csv'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2F3BF630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required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'hotel'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'arrival_date_month'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</w:t>
      </w:r>
    </w:p>
    <w:p w14:paraId="715313B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col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required:</w:t>
      </w:r>
    </w:p>
    <w:p w14:paraId="0C99E77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col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data.columns:</w:t>
      </w:r>
    </w:p>
    <w:p w14:paraId="7FDDBE5B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"Dataset must contain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{col}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 column."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619A07DF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month_order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'January'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'February'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'March'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'April'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'May'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'June'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</w:p>
    <w:p w14:paraId="0C8911C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'July'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'August'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'September'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'October'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'November'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'December'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</w:t>
      </w:r>
    </w:p>
    <w:p w14:paraId="1A3C7AB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pivot = data.groupby([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'arrival_date_month'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'hotel'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]).size().unstack().reindex(month_order)</w:t>
      </w:r>
    </w:p>
    <w:p w14:paraId="1F1CF52C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plt.figure(figsize=(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))</w:t>
      </w:r>
    </w:p>
    <w:p w14:paraId="1E1D1D89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sns.heatmap(pivot, annot=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fmt=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cmap=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'Blues'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3AE68FFF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'Seasonal Booking Demand by Month'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5FF4A9DB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'Hotel Type'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6AB26D7E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'Month'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0D405E7D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plt.tight_layout()</w:t>
      </w:r>
    </w:p>
    <w:p w14:paraId="5819B480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plt.show()</w:t>
      </w:r>
    </w:p>
    <w:p w14:paraId="5A064B89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64142263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Bar  Chart  for  Special  Request :</w:t>
      </w:r>
    </w:p>
    <w:p w14:paraId="7D4D684F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1DBD61A8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plt</w:t>
      </w:r>
    </w:p>
    <w:p w14:paraId="71ED4052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sns</w:t>
      </w:r>
    </w:p>
    <w:p w14:paraId="2A0F20B6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 = 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'/content/hotel bookings.csv'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7AD5F0EF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special_req_counts = 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'total_of_special_requests'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].value_counts().sort_index()</w:t>
      </w:r>
    </w:p>
    <w:p w14:paraId="218C3CB0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plt.figure(figsize=(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))</w:t>
      </w:r>
    </w:p>
    <w:p w14:paraId="3CA7AAC2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sns.barplot(x=special_req_counts.index, y=special_req_counts.values)</w:t>
      </w:r>
    </w:p>
    <w:p w14:paraId="2B1A15D9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'Number of Bookings by Special Request Count'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31B049ED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'Total Special Requests'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3EACDD2E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'Number of Bookings'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417BAB7E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plt.grid(axis=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27D18001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plt.tight_layout()</w:t>
      </w:r>
    </w:p>
    <w:p w14:paraId="26B4028D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plt.show()</w:t>
      </w:r>
    </w:p>
    <w:p w14:paraId="42F9DB6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2862C0D4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 7 ) Model  Evaluation :</w:t>
      </w:r>
    </w:p>
    <w:p w14:paraId="7AA5F605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09A3380B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np</w:t>
      </w:r>
    </w:p>
    <w:p w14:paraId="32E95327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sklearn.linear_model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LinearRegression</w:t>
      </w:r>
    </w:p>
    <w:p w14:paraId="6D61485A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train_test_split</w:t>
      </w:r>
    </w:p>
    <w:p w14:paraId="381AE799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sklearn.preprocessing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OneHotEncoder</w:t>
      </w:r>
    </w:p>
    <w:p w14:paraId="556A6C4E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sklearn.compose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ColumnTransformer</w:t>
      </w:r>
    </w:p>
    <w:p w14:paraId="7D704DED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sklearn.pipeline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Pipeline</w:t>
      </w:r>
    </w:p>
    <w:p w14:paraId="06E59251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mean_squared_error, r2_score</w:t>
      </w:r>
    </w:p>
    <w:p w14:paraId="77FF34FD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plt</w:t>
      </w:r>
    </w:p>
    <w:p w14:paraId="31FB8481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 = 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'/content/hotel bookings.csv'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6234D9A4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data= data[data[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'adr'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].notnull()]</w:t>
      </w:r>
    </w:p>
    <w:p w14:paraId="078208AB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target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'adr'</w:t>
      </w:r>
    </w:p>
    <w:p w14:paraId="1C74DB80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features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'lead_time'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'arrival_date_month'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'stays_in_week_nights'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'stays_in_weekend_nights'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</w:t>
      </w:r>
    </w:p>
    <w:p w14:paraId="1F2DBA0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'reserved_room_type'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'customer_type'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'deposit_type'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'meal'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'total_of_special_requests'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</w:t>
      </w:r>
    </w:p>
    <w:p w14:paraId="613BBEB3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data= data[features + [target]].dropna()</w:t>
      </w:r>
    </w:p>
    <w:p w14:paraId="2F9B1960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 = data[features]</w:t>
      </w:r>
    </w:p>
    <w:p w14:paraId="528C75D4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 = data[target]</w:t>
      </w:r>
    </w:p>
    <w:p w14:paraId="2B0863B4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categorical_features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'arrival_date_month'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'reserved_room_type'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'customer_type'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'deposit_type'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'meal'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</w:t>
      </w:r>
    </w:p>
    <w:p w14:paraId="2C1E46C0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numeric_features 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(features) -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(categorical_features))</w:t>
      </w:r>
    </w:p>
    <w:p w14:paraId="6620702F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preprocessor = ColumnTransformer(</w:t>
      </w:r>
    </w:p>
    <w:p w14:paraId="117EF6B6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transformers=[</w:t>
      </w:r>
    </w:p>
    <w:p w14:paraId="374739FB">
      <w:pPr>
        <w:keepNext w:val="0"/>
        <w:keepLines w:val="0"/>
        <w:widowControl/>
        <w:suppressLineNumbers w:val="0"/>
        <w:shd w:val="clear" w:fill="F7F7F7"/>
        <w:spacing w:line="285" w:lineRule="atLeast"/>
        <w:ind w:left="210" w:hanging="210" w:hanging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'num'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'passthrough'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numeric_features),(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'cat'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OneHotEncoder(drop=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'first'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), categorical_features)])</w:t>
      </w:r>
    </w:p>
    <w:p w14:paraId="03DECCD5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model = Pipeline(steps=[(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'preprocessor'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preprocessor),  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'regressor'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LinearRegression())])</w:t>
      </w:r>
    </w:p>
    <w:p w14:paraId="76417FF2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X_train, X_test, y_train, y_test = train_test_split(X, y, test_size=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random_state=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2F69C6D0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model.fit(X_train, y_train)</w:t>
      </w:r>
    </w:p>
    <w:p w14:paraId="42D2A247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y_pred = model.predict(X_test)</w:t>
      </w:r>
    </w:p>
    <w:p w14:paraId="42D80E2A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 Model Evaluation:"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4C1FF365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 - R² Score:"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r2_score(y_test, y_pred))</w:t>
      </w:r>
    </w:p>
    <w:p w14:paraId="29F376B7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" - RMSE:"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np.sqrt(mean_squared_error(y_test, y_pred)))</w:t>
      </w:r>
    </w:p>
    <w:p w14:paraId="7283DA9D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regressor = model.named_steps[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'regressor'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</w:t>
      </w:r>
    </w:p>
    <w:p w14:paraId="0C97FA2B">
      <w:pPr>
        <w:keepNext w:val="0"/>
        <w:keepLines w:val="0"/>
        <w:widowControl/>
        <w:suppressLineNumbers w:val="0"/>
        <w:shd w:val="clear" w:fill="F7F7F7"/>
        <w:spacing w:line="285" w:lineRule="atLeast"/>
        <w:ind w:left="208" w:leftChars="104"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feature_names = numeric_features+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1"/>
          <w:szCs w:val="21"/>
          <w:shd w:val="clear" w:fill="F7F7F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(model.named_steps[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'preprocessor'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].transformers_[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].get_feature_names_out(categorical_features))</w:t>
      </w:r>
    </w:p>
    <w:p w14:paraId="72F74AD0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coef_df = pd.DataFrame({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'Feature'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: feature_names,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'Coefficient'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: regressor.coef_})</w:t>
      </w:r>
    </w:p>
    <w:p w14:paraId="78B22D17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coef_df = coef_df.sort_values(by=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'Coefficient'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, key=abs, ascending=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18AC2140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plt.figure(figsize=(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7F7F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))</w:t>
      </w:r>
    </w:p>
    <w:p w14:paraId="18F8D612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plt.barh(coef_df[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'Feature'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], coef_df[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'Coefficient'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])</w:t>
      </w:r>
    </w:p>
    <w:p w14:paraId="147D1032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'Feature Impact on ADR (Price)'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4C15B348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7F7F7"/>
          <w:lang w:val="en-US" w:eastAsia="zh-CN" w:bidi="ar"/>
        </w:rPr>
        <w:t>'Regression Coefficient'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)</w:t>
      </w:r>
    </w:p>
    <w:p w14:paraId="21ACCE2E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plt.gca().invert_yaxis()</w:t>
      </w:r>
    </w:p>
    <w:p w14:paraId="0EDD01EA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plt.tight_layout()</w:t>
      </w:r>
    </w:p>
    <w:p w14:paraId="1099C327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>plt.show()</w:t>
      </w:r>
    </w:p>
    <w:p w14:paraId="6E058FAD">
      <w:pPr>
        <w:keepNext w:val="0"/>
        <w:keepLines w:val="0"/>
        <w:widowControl/>
        <w:suppressLineNumbers w:val="0"/>
        <w:shd w:val="clear" w:fill="F7F7F7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02A08991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 w14:paraId="16E1A8E3">
      <w:pPr>
        <w:ind w:firstLine="21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 of the code :</w:t>
      </w:r>
    </w:p>
    <w:p w14:paraId="7B2760B6">
      <w:pPr>
        <w:ind w:firstLine="217"/>
        <w:rPr>
          <w:rFonts w:hint="default"/>
          <w:sz w:val="24"/>
          <w:szCs w:val="24"/>
          <w:lang w:val="en-US"/>
        </w:rPr>
      </w:pPr>
    </w:p>
    <w:p w14:paraId="6E12FE3E">
      <w:pPr>
        <w:numPr>
          <w:ilvl w:val="0"/>
          <w:numId w:val="1"/>
        </w:numPr>
        <w:ind w:firstLine="217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LIBRARY IMPORTS :</w:t>
      </w:r>
    </w:p>
    <w:p w14:paraId="03D279C4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</w:t>
      </w:r>
    </w:p>
    <w:p w14:paraId="515D862C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360" w:firstLineChars="15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pd</w:t>
      </w:r>
    </w:p>
    <w:p w14:paraId="6328081E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np</w:t>
      </w:r>
    </w:p>
    <w:p w14:paraId="0F2C6FA8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sklearn.linear_model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LinearRegression</w:t>
      </w:r>
    </w:p>
    <w:p w14:paraId="0111DA85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train_test_split</w:t>
      </w:r>
    </w:p>
    <w:p w14:paraId="729BAA45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sklearn.preprocessing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OneHotEncoder</w:t>
      </w:r>
    </w:p>
    <w:p w14:paraId="348111FC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sklearn.compose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ColumnTransformer</w:t>
      </w:r>
    </w:p>
    <w:p w14:paraId="4AC65282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sklearn.pipeline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Pipeline</w:t>
      </w:r>
    </w:p>
    <w:p w14:paraId="31284CF4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mean_squared_error, r2_score</w:t>
      </w:r>
    </w:p>
    <w:p w14:paraId="335B150C">
      <w:pPr>
        <w:keepNext w:val="0"/>
        <w:keepLines w:val="0"/>
        <w:widowControl/>
        <w:suppressLineNumbers w:val="0"/>
        <w:shd w:val="clear" w:fill="F7F7F7"/>
        <w:spacing w:line="285" w:lineRule="atLeast"/>
        <w:ind w:firstLine="525" w:firstLineChars="25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7F7F7"/>
          <w:lang w:val="en-US" w:eastAsia="zh-CN" w:bidi="ar"/>
        </w:rPr>
        <w:t xml:space="preserve"> plt</w:t>
      </w:r>
    </w:p>
    <w:p w14:paraId="5350EE53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3A023D83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# Pandas and numpy 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These libraries are used for data manipulation and numerical  operations</w:t>
      </w:r>
    </w:p>
    <w:p w14:paraId="7063CA99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/>
          <w:b/>
          <w:bCs/>
          <w:sz w:val="24"/>
          <w:szCs w:val="24"/>
          <w:lang w:val="en-US"/>
        </w:rPr>
        <w:t xml:space="preserve"> # matplotlib : </w:t>
      </w:r>
      <w:r>
        <w:rPr>
          <w:rFonts w:hint="default"/>
          <w:b w:val="0"/>
          <w:bCs w:val="0"/>
          <w:sz w:val="24"/>
          <w:szCs w:val="24"/>
          <w:lang w:val="en-US"/>
        </w:rPr>
        <w:t>it is used for data visualisation</w:t>
      </w:r>
    </w:p>
    <w:p w14:paraId="0FEC5115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</w:t>
      </w:r>
      <w:r>
        <w:rPr>
          <w:rFonts w:hint="default"/>
          <w:b/>
          <w:bCs/>
          <w:sz w:val="24"/>
          <w:szCs w:val="24"/>
          <w:lang w:val="en-US"/>
        </w:rPr>
        <w:t># sklearn 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used for machine learning tasks,including data splitting,scaling,modelling and  evaluation</w:t>
      </w:r>
    </w:p>
    <w:p w14:paraId="56DDB9B0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 w14:paraId="77141E04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</w:t>
      </w:r>
      <w:r>
        <w:rPr>
          <w:rFonts w:hint="default"/>
          <w:b/>
          <w:bCs/>
          <w:sz w:val="24"/>
          <w:szCs w:val="24"/>
          <w:lang w:val="en-US"/>
        </w:rPr>
        <w:t>SUMMARY :</w:t>
      </w:r>
    </w:p>
    <w:p w14:paraId="574A7B55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DATA  PREPARATION : </w:t>
      </w:r>
      <w:r>
        <w:rPr>
          <w:rFonts w:hint="default"/>
          <w:b w:val="0"/>
          <w:bCs w:val="0"/>
          <w:sz w:val="24"/>
          <w:szCs w:val="24"/>
          <w:lang w:val="en-US"/>
        </w:rPr>
        <w:t>cleaning , converting types , feature  engineering</w:t>
      </w:r>
    </w:p>
    <w:p w14:paraId="09CD6D4B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</w:t>
      </w:r>
      <w:r>
        <w:rPr>
          <w:rFonts w:hint="default"/>
          <w:b/>
          <w:bCs/>
          <w:sz w:val="24"/>
          <w:szCs w:val="24"/>
          <w:lang w:val="en-US"/>
        </w:rPr>
        <w:t xml:space="preserve">EDA : </w:t>
      </w:r>
      <w:r>
        <w:rPr>
          <w:rFonts w:hint="default"/>
          <w:b w:val="0"/>
          <w:bCs w:val="0"/>
          <w:sz w:val="24"/>
          <w:szCs w:val="24"/>
          <w:lang w:val="en-US"/>
        </w:rPr>
        <w:t>Visualise to understand the data</w:t>
      </w:r>
    </w:p>
    <w:p w14:paraId="1017A3BA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</w:t>
      </w:r>
      <w:r>
        <w:rPr>
          <w:rFonts w:hint="default"/>
          <w:b/>
          <w:bCs/>
          <w:sz w:val="24"/>
          <w:szCs w:val="24"/>
          <w:lang w:val="en-US"/>
        </w:rPr>
        <w:t xml:space="preserve">MODELLING : </w:t>
      </w:r>
      <w:r>
        <w:rPr>
          <w:rFonts w:hint="default"/>
          <w:b w:val="0"/>
          <w:bCs w:val="0"/>
          <w:sz w:val="24"/>
          <w:szCs w:val="24"/>
          <w:lang w:val="en-US"/>
        </w:rPr>
        <w:t>splitting data , scaling features , training a regression model</w:t>
      </w:r>
    </w:p>
    <w:p w14:paraId="6FF1E9CC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</w:t>
      </w:r>
      <w:r>
        <w:rPr>
          <w:rFonts w:hint="default"/>
          <w:b/>
          <w:bCs/>
          <w:sz w:val="24"/>
          <w:szCs w:val="24"/>
          <w:lang w:val="en-US"/>
        </w:rPr>
        <w:t xml:space="preserve"> EVALUATION : </w:t>
      </w:r>
      <w:r>
        <w:rPr>
          <w:rFonts w:hint="default"/>
          <w:b w:val="0"/>
          <w:bCs w:val="0"/>
          <w:sz w:val="24"/>
          <w:szCs w:val="24"/>
          <w:lang w:val="en-US"/>
        </w:rPr>
        <w:t>Assessing  model  performance  and feature  importance</w:t>
      </w:r>
    </w:p>
    <w:p w14:paraId="7E37F258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 w14:paraId="718FD862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This  code provides a comprehensive analysis on hotel booking dataset,preparing  for  machine learning tasks and offering insights through visualisation.</w:t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altName w:val="SimSun"/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Microsoft YaHei"/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165C6A"/>
    <w:multiLevelType w:val="singleLevel"/>
    <w:tmpl w:val="B3165C6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854E9B"/>
    <w:rsid w:val="0A4900F1"/>
    <w:rsid w:val="2598256F"/>
    <w:rsid w:val="3D32546C"/>
    <w:rsid w:val="55DC4249"/>
    <w:rsid w:val="59D01C66"/>
    <w:rsid w:val="73C42A15"/>
    <w:rsid w:val="7C6C17B0"/>
    <w:rsid w:val="7FD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widowControl w:val="0"/>
      <w:jc w:val="center"/>
    </w:pPr>
    <w:rPr>
      <w:rFonts w:ascii="Times New Roman" w:hAnsi="Times New Roman" w:eastAsia="方正大标宋简体" w:cs="Times New Roman"/>
      <w:kern w:val="2"/>
      <w:sz w:val="76"/>
      <w:lang/>
    </w:rPr>
  </w:style>
  <w:style w:type="paragraph" w:styleId="5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kern w:val="2"/>
      <w:sz w:val="18"/>
      <w:lang/>
    </w:rPr>
  </w:style>
  <w:style w:type="paragraph" w:styleId="6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  <w:lang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ZhuhaiKingsoftOfficeSoftw.WPSOffice2019_12.2.20348.0_x86__924xes6e8q1tw\12.2.0.20348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Pinstripe"/>
      <sectRole val="1"/>
    </customSectPr>
  </customSectProps>
  <customShpExts>
    <customShpInfo spid="_x0000_s1026"/>
    <customShpInfo spid="_x0000_s1028"/>
    <customShpInfo spid="_x0000_s1029"/>
    <customShpInfo spid="_x0000_s1027"/>
    <customShpInfo spid="_x0000_s1030"/>
    <customShpInfo spid="_x0000_s1033"/>
    <customShpInfo spid="_x0000_s1034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2025-04-05T12:53:00Z</dcterms:created>
  <dc:creator>syudhe</dc:creator>
  <cp:lastModifiedBy>syudhe</cp:lastModifiedBy>
  <dcterms:modified xsi:type="dcterms:W3CDTF">2025-04-08T17:37:52Z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DB3B5D7BD53848F6AC692E42AF07C2DA_13</vt:lpwstr>
  </property>
</Properties>
</file>